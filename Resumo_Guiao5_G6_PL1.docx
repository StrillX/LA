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AB02A7" w:rsidP="00D70D02">
      <w:pPr>
        <w:rPr>
          <w:lang w:val="pt-BR"/>
        </w:rPr>
      </w:pPr>
      <w:bookmarkStart w:id="0" w:name="_GoBack"/>
      <w:bookmarkEnd w:id="0"/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2D5FE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56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2C4484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2E81C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3718560" cy="2202180"/>
                      <wp:effectExtent l="0" t="0" r="0" b="7620"/>
                      <wp:wrapTight wrapText="bothSides">
                        <wp:wrapPolygon edited="0">
                          <wp:start x="332" y="0"/>
                          <wp:lineTo x="332" y="21488"/>
                          <wp:lineTo x="21246" y="21488"/>
                          <wp:lineTo x="21246" y="0"/>
                          <wp:lineTo x="332" y="0"/>
                        </wp:wrapPolygon>
                      </wp:wrapTight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18560" cy="2202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C4484" w:rsidRDefault="002C4484" w:rsidP="00D077E9">
                                  <w:pPr>
                                    <w:pStyle w:val="Ttulo"/>
                                    <w:spacing w:after="0"/>
                                    <w:rPr>
                                      <w:lang w:val="pt-BR" w:bidi="pt-BR"/>
                                    </w:rPr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Projeto: Laboratórios de Algoritmia</w:t>
                                  </w:r>
                                </w:p>
                                <w:p w:rsidR="00D077E9" w:rsidRPr="00D86945" w:rsidRDefault="00D077E9" w:rsidP="00D077E9">
                                  <w:pPr>
                                    <w:pStyle w:val="Ttulo"/>
                                    <w:spacing w:after="0"/>
                                  </w:pPr>
                                  <w:r w:rsidRPr="00D86945">
                                    <w:rPr>
                                      <w:lang w:val="pt-BR" w:bidi="pt-BR"/>
                                    </w:rPr>
                                    <w:t>20</w:t>
                                  </w:r>
                                  <w:r w:rsidR="002C4484">
                                    <w:rPr>
                                      <w:lang w:val="pt-BR" w:bidi="pt-BR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margin-left:0;margin-top:.05pt;width:292.8pt;height:173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" filled="f" stroked="f" strokeweight=".5pt">
                      <v:textbox>
                        <w:txbxContent>
                          <w:p w:rsidR="002C4484" w:rsidRDefault="002C4484" w:rsidP="00D077E9">
                            <w:pPr>
                              <w:pStyle w:val="Ttulo"/>
                              <w:spacing w:after="0"/>
                              <w:rPr>
                                <w:lang w:val="pt-BR" w:bidi="pt-BR"/>
                              </w:rPr>
                            </w:pPr>
                            <w:r>
                              <w:rPr>
                                <w:lang w:val="pt-BR" w:bidi="pt-BR"/>
                              </w:rPr>
                              <w:t>Projeto: Laboratórios de Algoritmia</w:t>
                            </w:r>
                          </w:p>
                          <w:p w:rsidR="00D077E9" w:rsidRPr="00D86945" w:rsidRDefault="00D077E9" w:rsidP="00D077E9">
                            <w:pPr>
                              <w:pStyle w:val="Ttulo"/>
                              <w:spacing w:after="0"/>
                            </w:pPr>
                            <w:r w:rsidRPr="00D86945">
                              <w:rPr>
                                <w:lang w:val="pt-BR" w:bidi="pt-BR"/>
                              </w:rPr>
                              <w:t>20</w:t>
                            </w:r>
                            <w:r w:rsidR="002C4484">
                              <w:rPr>
                                <w:lang w:val="pt-BR" w:bidi="pt-BR"/>
                              </w:rPr>
                              <w:t>20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873FFC9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D077E9" w:rsidP="00AB02A7">
            <w:pPr>
              <w:rPr>
                <w:noProof/>
                <w:sz w:val="10"/>
                <w:szCs w:val="10"/>
                <w:lang w:val="pt-BR"/>
              </w:rPr>
            </w:pPr>
          </w:p>
          <w:p w:rsidR="00D077E9" w:rsidRPr="004F0028" w:rsidRDefault="0005351C" w:rsidP="00AB02A7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DD80F51AC9514E1090B64E727817CBCF"/>
                </w:placeholder>
                <w15:appearance w15:val="hidden"/>
              </w:sdtPr>
              <w:sdtEndPr/>
              <w:sdtContent>
                <w:r w:rsidR="002C4484">
                  <w:rPr>
                    <w:lang w:val="pt-BR"/>
                  </w:rPr>
                  <w:t>Grupo Nº6-PL1</w:t>
                </w:r>
              </w:sdtContent>
            </w:sdt>
          </w:p>
          <w:p w:rsidR="002C4484" w:rsidRPr="002C4484" w:rsidRDefault="002C4484" w:rsidP="002C4484">
            <w:pPr>
              <w:rPr>
                <w:noProof/>
                <w:sz w:val="16"/>
                <w:szCs w:val="16"/>
                <w:lang w:val="pt-BR"/>
              </w:rPr>
            </w:pPr>
            <w:r w:rsidRPr="002C4484">
              <w:rPr>
                <w:noProof/>
                <w:sz w:val="16"/>
                <w:szCs w:val="16"/>
                <w:lang w:val="pt-BR"/>
              </w:rPr>
              <w:t>A91699 Pedro Miguel Marques Fernandes;</w:t>
            </w:r>
          </w:p>
          <w:p w:rsidR="002C4484" w:rsidRPr="002C4484" w:rsidRDefault="002C4484" w:rsidP="002C4484">
            <w:pPr>
              <w:rPr>
                <w:noProof/>
                <w:sz w:val="16"/>
                <w:szCs w:val="16"/>
                <w:lang w:val="pt-BR"/>
              </w:rPr>
            </w:pPr>
          </w:p>
          <w:p w:rsidR="002C4484" w:rsidRPr="002C4484" w:rsidRDefault="002C4484" w:rsidP="002C4484">
            <w:pPr>
              <w:rPr>
                <w:noProof/>
                <w:sz w:val="16"/>
                <w:szCs w:val="16"/>
                <w:lang w:val="pt-BR"/>
              </w:rPr>
            </w:pPr>
            <w:r w:rsidRPr="002C4484">
              <w:rPr>
                <w:noProof/>
                <w:sz w:val="16"/>
                <w:szCs w:val="16"/>
                <w:lang w:val="pt-BR"/>
              </w:rPr>
              <w:t>A91643 Eduardo Nuno Teniz Freitas;</w:t>
            </w:r>
          </w:p>
          <w:p w:rsidR="002C4484" w:rsidRPr="002C4484" w:rsidRDefault="002C4484" w:rsidP="002C4484">
            <w:pPr>
              <w:rPr>
                <w:noProof/>
                <w:sz w:val="16"/>
                <w:szCs w:val="16"/>
                <w:lang w:val="pt-BR"/>
              </w:rPr>
            </w:pPr>
          </w:p>
          <w:p w:rsidR="00D077E9" w:rsidRPr="004F0028" w:rsidRDefault="002C4484" w:rsidP="002C4484">
            <w:pPr>
              <w:rPr>
                <w:noProof/>
                <w:sz w:val="10"/>
                <w:szCs w:val="10"/>
                <w:lang w:val="pt-BR"/>
              </w:rPr>
            </w:pPr>
            <w:r w:rsidRPr="002C4484">
              <w:rPr>
                <w:noProof/>
                <w:sz w:val="16"/>
                <w:szCs w:val="16"/>
                <w:lang w:val="pt-BR"/>
              </w:rPr>
              <w:t>A91680 Bruno Filipe Jardim Machado</w:t>
            </w:r>
            <w:r w:rsidRPr="002C4484">
              <w:rPr>
                <w:noProof/>
                <w:sz w:val="10"/>
                <w:szCs w:val="10"/>
                <w:lang w:val="pt-BR"/>
              </w:rPr>
              <w:t>;</w:t>
            </w:r>
          </w:p>
        </w:tc>
      </w:tr>
    </w:tbl>
    <w:p w:rsidR="00D077E9" w:rsidRPr="004F0028" w:rsidRDefault="00AB02A7">
      <w:pPr>
        <w:spacing w:after="200"/>
        <w:rPr>
          <w:lang w:val="pt-BR"/>
        </w:rPr>
      </w:pPr>
      <w:r w:rsidRPr="004F0028">
        <w:rPr>
          <w:noProof/>
          <w:lang w:val="pt-BR" w:bidi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BB84" id="Retângulo 2" o:spid="_x0000_s1026" alt="retângulo colorid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</w:p>
    <w:p w:rsidR="00D077E9" w:rsidRPr="004F0028" w:rsidRDefault="002C4484" w:rsidP="00D077E9">
      <w:pPr>
        <w:pStyle w:val="Ttulo1"/>
        <w:rPr>
          <w:lang w:val="pt-BR"/>
        </w:rPr>
      </w:pPr>
      <w:r>
        <w:rPr>
          <w:lang w:val="pt-BR" w:bidi="pt-BR"/>
        </w:rPr>
        <w:lastRenderedPageBreak/>
        <w:t>Resumo Do Guião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RPr="004F0028" w:rsidTr="002C4484">
        <w:trPr>
          <w:trHeight w:val="3546"/>
        </w:trPr>
        <w:tc>
          <w:tcPr>
            <w:tcW w:w="9999" w:type="dxa"/>
          </w:tcPr>
          <w:sdt>
            <w:sdtPr>
              <w:rPr>
                <w:lang w:val="pt-BR"/>
              </w:rPr>
              <w:id w:val="1660650702"/>
              <w:placeholder>
                <w:docPart w:val="84D4F0D5E3EE40E0B987B0B3746E0269"/>
              </w:placeholder>
              <w15:appearance w15:val="hidden"/>
            </w:sdtPr>
            <w:sdtEndPr/>
            <w:sdtContent>
              <w:p w:rsidR="00D077E9" w:rsidRPr="004F0028" w:rsidRDefault="002C4484" w:rsidP="002C4484">
                <w:pPr>
                  <w:pStyle w:val="Subttulo"/>
                  <w:framePr w:wrap="around"/>
                  <w:rPr>
                    <w:lang w:val="pt-BR"/>
                  </w:rPr>
                </w:pPr>
                <w:r w:rsidRPr="002C4484">
                  <w:rPr>
                    <w:lang w:val="pt-BR"/>
                  </w:rPr>
                  <w:t>Trabalho Realizado:</w:t>
                </w:r>
              </w:p>
            </w:sdtContent>
          </w:sdt>
          <w:p w:rsidR="00DF027C" w:rsidRPr="004F0028" w:rsidRDefault="00DF027C" w:rsidP="00DF027C">
            <w:pPr>
              <w:rPr>
                <w:lang w:val="pt-BR"/>
              </w:rPr>
            </w:pPr>
          </w:p>
          <w:p w:rsidR="00DF027C" w:rsidRPr="004F0028" w:rsidRDefault="002C4484" w:rsidP="00DF027C">
            <w:pPr>
              <w:pStyle w:val="Contedo"/>
              <w:rPr>
                <w:lang w:val="pt-BR"/>
              </w:rPr>
            </w:pPr>
            <w:r w:rsidRPr="002C4484">
              <w:rPr>
                <w:lang w:val="pt-BR"/>
              </w:rPr>
              <w:t>Começamos por tentar compreender a estrutura de dados que iriamos utilizar no projeto.</w:t>
            </w:r>
          </w:p>
          <w:p w:rsidR="00DF027C" w:rsidRPr="004F0028" w:rsidRDefault="00DF027C" w:rsidP="00DF027C">
            <w:pPr>
              <w:rPr>
                <w:lang w:val="pt-BR"/>
              </w:rPr>
            </w:pPr>
          </w:p>
          <w:p w:rsidR="00DF027C" w:rsidRDefault="002C4484" w:rsidP="00DF027C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Pr="002C4484">
              <w:rPr>
                <w:lang w:val="pt-BR"/>
              </w:rPr>
              <w:t>De seguida dividimos o projeto em 3 vertentes: dados, lógica e interface.</w:t>
            </w:r>
          </w:p>
          <w:p w:rsidR="002C4484" w:rsidRDefault="002C4484" w:rsidP="00DF027C">
            <w:pPr>
              <w:pStyle w:val="Contedo"/>
              <w:rPr>
                <w:lang w:val="pt-BR"/>
              </w:rPr>
            </w:pPr>
          </w:p>
          <w:p w:rsidR="002C4484" w:rsidRDefault="002C4484" w:rsidP="002C4484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Pr="002C4484">
              <w:rPr>
                <w:lang w:val="pt-BR"/>
              </w:rPr>
              <w:t xml:space="preserve">Começamos por fazer a </w:t>
            </w:r>
            <w:r w:rsidRPr="002C4484">
              <w:rPr>
                <w:lang w:val="pt-BR"/>
              </w:rPr>
              <w:t>inicialização</w:t>
            </w:r>
            <w:r w:rsidRPr="002C4484">
              <w:rPr>
                <w:lang w:val="pt-BR"/>
              </w:rPr>
              <w:t xml:space="preserve"> de dados, seguidamente trabalharmos na interface para podermos observar se a nossa </w:t>
            </w:r>
            <w:r w:rsidRPr="002C4484">
              <w:rPr>
                <w:lang w:val="pt-BR"/>
              </w:rPr>
              <w:t>inicialização</w:t>
            </w:r>
            <w:r w:rsidRPr="002C4484">
              <w:rPr>
                <w:lang w:val="pt-BR"/>
              </w:rPr>
              <w:t xml:space="preserve"> de dados estava correta.</w:t>
            </w:r>
          </w:p>
          <w:p w:rsidR="002C4484" w:rsidRPr="002C4484" w:rsidRDefault="002C4484" w:rsidP="002C4484">
            <w:pPr>
              <w:pStyle w:val="Contedo"/>
              <w:rPr>
                <w:lang w:val="pt-BR"/>
              </w:rPr>
            </w:pPr>
          </w:p>
          <w:p w:rsidR="002C4484" w:rsidRDefault="002C4484" w:rsidP="002C4484">
            <w:pPr>
              <w:pStyle w:val="Contedo"/>
              <w:rPr>
                <w:lang w:val="pt-BR"/>
              </w:rPr>
            </w:pPr>
            <w:r>
              <w:rPr>
                <w:lang w:val="pt-BR"/>
              </w:rPr>
              <w:t>-</w:t>
            </w:r>
            <w:r w:rsidRPr="002C4484">
              <w:rPr>
                <w:lang w:val="pt-BR"/>
              </w:rPr>
              <w:t xml:space="preserve">A camada de lógica foi a mais simples de definir, pois apenas </w:t>
            </w:r>
            <w:r w:rsidRPr="002C4484">
              <w:rPr>
                <w:lang w:val="pt-BR"/>
              </w:rPr>
              <w:t>tínhamos</w:t>
            </w:r>
            <w:r w:rsidRPr="002C4484">
              <w:rPr>
                <w:lang w:val="pt-BR"/>
              </w:rPr>
              <w:t xml:space="preserve"> que atualizar o estado o estado de uma </w:t>
            </w:r>
            <w:r w:rsidRPr="002C4484">
              <w:rPr>
                <w:lang w:val="pt-BR"/>
              </w:rPr>
              <w:t>posição</w:t>
            </w:r>
            <w:r w:rsidRPr="002C4484">
              <w:rPr>
                <w:lang w:val="pt-BR"/>
              </w:rPr>
              <w:t xml:space="preserve"> para BRANCA.</w:t>
            </w:r>
          </w:p>
          <w:p w:rsidR="002C4484" w:rsidRPr="004F0028" w:rsidRDefault="002C4484" w:rsidP="00DF027C">
            <w:pPr>
              <w:pStyle w:val="Contedo"/>
              <w:rPr>
                <w:lang w:val="pt-BR"/>
              </w:rPr>
            </w:pPr>
          </w:p>
        </w:tc>
      </w:tr>
      <w:tr w:rsidR="00DF027C" w:rsidRPr="004F0028" w:rsidTr="002C4484">
        <w:trPr>
          <w:trHeight w:val="5931"/>
        </w:trPr>
        <w:tc>
          <w:tcPr>
            <w:tcW w:w="9999" w:type="dxa"/>
          </w:tcPr>
          <w:p w:rsidR="002C4484" w:rsidRDefault="002C4484" w:rsidP="002C4484">
            <w:pPr>
              <w:pStyle w:val="Subttulo"/>
              <w:framePr w:wrap="around"/>
              <w:rPr>
                <w:lang w:val="pt-BR"/>
              </w:rPr>
            </w:pPr>
          </w:p>
          <w:p w:rsidR="002C4484" w:rsidRDefault="002C4484" w:rsidP="002C4484">
            <w:pPr>
              <w:pStyle w:val="Subttulo"/>
              <w:framePr w:wrap="around"/>
              <w:rPr>
                <w:lang w:val="pt-BR"/>
              </w:rPr>
            </w:pPr>
          </w:p>
          <w:p w:rsidR="00DF027C" w:rsidRDefault="002C4484" w:rsidP="002C4484">
            <w:pPr>
              <w:pStyle w:val="Subttulo"/>
              <w:framePr w:wrap="around"/>
              <w:rPr>
                <w:lang w:val="pt-BR"/>
              </w:rPr>
            </w:pPr>
            <w:r w:rsidRPr="002C4484">
              <w:rPr>
                <w:lang w:val="pt-BR"/>
              </w:rPr>
              <w:t>Dificuldades Encontradas:</w:t>
            </w:r>
          </w:p>
          <w:p w:rsidR="002C4484" w:rsidRPr="004F0028" w:rsidRDefault="002C4484" w:rsidP="002C4484">
            <w:pPr>
              <w:pStyle w:val="Subttulo"/>
              <w:framePr w:wrap="around"/>
              <w:rPr>
                <w:lang w:val="pt-BR"/>
              </w:rPr>
            </w:pPr>
          </w:p>
          <w:p w:rsidR="00DF027C" w:rsidRPr="004F0028" w:rsidRDefault="002C4484" w:rsidP="00DF027C">
            <w:pPr>
              <w:pStyle w:val="Contedo"/>
              <w:rPr>
                <w:lang w:val="pt-BR"/>
              </w:rPr>
            </w:pPr>
            <w:r w:rsidRPr="002C4484">
              <w:rPr>
                <w:lang w:val="pt-BR"/>
              </w:rPr>
              <w:t>-Compreender a camada de dados, no entanto após compreendermos foi bastante simples e intuitivo trabalhar com este tipo de dados.</w:t>
            </w:r>
          </w:p>
          <w:p w:rsidR="00DF027C" w:rsidRPr="004F0028" w:rsidRDefault="00DF027C" w:rsidP="00DF027C">
            <w:pPr>
              <w:pStyle w:val="Contedo"/>
              <w:rPr>
                <w:lang w:val="pt-BR"/>
              </w:rPr>
            </w:pPr>
          </w:p>
          <w:p w:rsidR="00DF027C" w:rsidRPr="004F0028" w:rsidRDefault="002C4484" w:rsidP="00DF027C">
            <w:pPr>
              <w:pStyle w:val="Contedo"/>
              <w:rPr>
                <w:lang w:val="pt-BR"/>
              </w:rPr>
            </w:pPr>
            <w:r w:rsidRPr="002C4484">
              <w:rPr>
                <w:lang w:val="pt-BR"/>
              </w:rPr>
              <w:t xml:space="preserve">-Devido </w:t>
            </w:r>
            <w:r w:rsidRPr="002C4484">
              <w:rPr>
                <w:lang w:val="pt-BR"/>
              </w:rPr>
              <w:t>à</w:t>
            </w:r>
            <w:r w:rsidRPr="002C4484">
              <w:rPr>
                <w:lang w:val="pt-BR"/>
              </w:rPr>
              <w:t xml:space="preserve"> pouca experiencia </w:t>
            </w:r>
            <w:r>
              <w:rPr>
                <w:lang w:val="pt-BR"/>
              </w:rPr>
              <w:t xml:space="preserve">com </w:t>
            </w:r>
            <w:proofErr w:type="spellStart"/>
            <w:r>
              <w:rPr>
                <w:lang w:val="pt-BR"/>
              </w:rPr>
              <w:t>structs</w:t>
            </w:r>
            <w:proofErr w:type="spellEnd"/>
            <w:r>
              <w:rPr>
                <w:lang w:val="pt-BR"/>
              </w:rPr>
              <w:t xml:space="preserve">, demoramos um pouco mais a tentar compreender como funcionavam, apesar disso facilmente superamos esse pequeno obstáculo. </w:t>
            </w:r>
          </w:p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  <w:p w:rsidR="00DF027C" w:rsidRPr="004F0028" w:rsidRDefault="00DF027C" w:rsidP="00DF027C">
            <w:pPr>
              <w:pStyle w:val="Contedo"/>
              <w:rPr>
                <w:i/>
                <w:sz w:val="36"/>
                <w:lang w:val="pt-BR"/>
              </w:rPr>
            </w:pPr>
          </w:p>
        </w:tc>
      </w:tr>
    </w:tbl>
    <w:p w:rsidR="0087605E" w:rsidRPr="004F0028" w:rsidRDefault="0087605E" w:rsidP="002C4484">
      <w:pPr>
        <w:spacing w:after="200"/>
        <w:rPr>
          <w:lang w:val="pt-BR"/>
        </w:rPr>
      </w:pPr>
    </w:p>
    <w:sectPr w:rsidR="0087605E" w:rsidRPr="004F0028" w:rsidSect="00AB02A7">
      <w:headerReference w:type="default" r:id="rId6"/>
      <w:footerReference w:type="default" r:id="rId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51C" w:rsidRDefault="0005351C">
      <w:r>
        <w:separator/>
      </w:r>
    </w:p>
    <w:p w:rsidR="0005351C" w:rsidRDefault="0005351C"/>
  </w:endnote>
  <w:endnote w:type="continuationSeparator" w:id="0">
    <w:p w:rsidR="0005351C" w:rsidRDefault="0005351C">
      <w:r>
        <w:continuationSeparator/>
      </w:r>
    </w:p>
    <w:p w:rsidR="0005351C" w:rsidRDefault="000535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Pr="004F0028" w:rsidRDefault="00DF027C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AB02A7" w:rsidRPr="004F0028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F027C" w:rsidRPr="004F0028" w:rsidRDefault="00DF027C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51C" w:rsidRDefault="0005351C">
      <w:r>
        <w:separator/>
      </w:r>
    </w:p>
    <w:p w:rsidR="0005351C" w:rsidRDefault="0005351C"/>
  </w:footnote>
  <w:footnote w:type="continuationSeparator" w:id="0">
    <w:p w:rsidR="0005351C" w:rsidRDefault="0005351C">
      <w:r>
        <w:continuationSeparator/>
      </w:r>
    </w:p>
    <w:p w:rsidR="0005351C" w:rsidRDefault="000535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Pr="004F0028" w:rsidRDefault="00D077E9">
          <w:pPr>
            <w:pStyle w:val="Cabealho"/>
            <w:rPr>
              <w:lang w:val="pt-BR"/>
            </w:rPr>
          </w:pPr>
        </w:p>
      </w:tc>
    </w:tr>
  </w:tbl>
  <w:p w:rsidR="00D077E9" w:rsidRPr="004F0028" w:rsidRDefault="00D077E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84"/>
    <w:rsid w:val="0002482E"/>
    <w:rsid w:val="00050324"/>
    <w:rsid w:val="0005351C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C4484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0CD7"/>
    <w:rsid w:val="00966B81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B412C"/>
  <w15:docId w15:val="{564C9435-60D9-4564-9952-91B47323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AppData\Local\Microsoft\Office\16.0\DTS\pt-BR%7b218987C9-122E-4688-B2E8-64A6E2D830EC%7d\%7b83E3559E-EADB-458E-A0DF-A39CCC29ECBC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80F51AC9514E1090B64E727817CB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61E2AC-A131-4DD3-8C99-737A03B2E5A4}"/>
      </w:docPartPr>
      <w:docPartBody>
        <w:p w:rsidR="00000000" w:rsidRDefault="00C52C59">
          <w:pPr>
            <w:pStyle w:val="DD80F51AC9514E1090B64E727817CBCF"/>
          </w:pPr>
          <w:r w:rsidRPr="004F0028">
            <w:rPr>
              <w:lang w:val="pt-BR" w:bidi="pt-BR"/>
            </w:rPr>
            <w:t>NOME DA EMPRESA</w:t>
          </w:r>
        </w:p>
      </w:docPartBody>
    </w:docPart>
    <w:docPart>
      <w:docPartPr>
        <w:name w:val="84D4F0D5E3EE40E0B987B0B3746E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2A0280-26B8-48DB-99B8-4C7C8F64CC05}"/>
      </w:docPartPr>
      <w:docPartBody>
        <w:p w:rsidR="00000000" w:rsidRDefault="00C52C59">
          <w:pPr>
            <w:pStyle w:val="84D4F0D5E3EE40E0B987B0B3746E0269"/>
          </w:pPr>
          <w:r w:rsidRPr="004F0028">
            <w:rPr>
              <w:lang w:val="pt-BR" w:bidi="pt-BR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C59"/>
    <w:rsid w:val="00C5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E5D843A84C84CE78A0F06335726E342">
    <w:name w:val="EE5D843A84C84CE78A0F06335726E342"/>
  </w:style>
  <w:style w:type="paragraph" w:customStyle="1" w:styleId="DD80F51AC9514E1090B64E727817CBCF">
    <w:name w:val="DD80F51AC9514E1090B64E727817CBCF"/>
  </w:style>
  <w:style w:type="paragraph" w:customStyle="1" w:styleId="A4F8D900E56D4AB1821317B262561608">
    <w:name w:val="A4F8D900E56D4AB1821317B262561608"/>
  </w:style>
  <w:style w:type="paragraph" w:customStyle="1" w:styleId="84D4F0D5E3EE40E0B987B0B3746E0269">
    <w:name w:val="84D4F0D5E3EE40E0B987B0B3746E0269"/>
  </w:style>
  <w:style w:type="paragraph" w:customStyle="1" w:styleId="AE263441F58242B8B1C73062A01383F4">
    <w:name w:val="AE263441F58242B8B1C73062A01383F4"/>
  </w:style>
  <w:style w:type="paragraph" w:customStyle="1" w:styleId="B5023A7994934EB18B7FD1192378ABD2">
    <w:name w:val="B5023A7994934EB18B7FD1192378ABD2"/>
  </w:style>
  <w:style w:type="paragraph" w:customStyle="1" w:styleId="68D66D4EAC6E4E15AD89F68BD2000AFB">
    <w:name w:val="68D66D4EAC6E4E15AD89F68BD2000AFB"/>
  </w:style>
  <w:style w:type="paragraph" w:customStyle="1" w:styleId="AE40A7B5E10541DAA86CE9E5D7829BFF">
    <w:name w:val="AE40A7B5E10541DAA86CE9E5D7829B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{83E3559E-EADB-458E-A0DF-A39CCC29ECBC}tf16392850</Template>
  <TotalTime>11</TotalTime>
  <Pages>2</Pages>
  <Words>151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</dc:creator>
  <cp:keywords/>
  <cp:lastModifiedBy>Bruno Filipe Jardim Machado</cp:lastModifiedBy>
  <cp:revision>1</cp:revision>
  <cp:lastPrinted>2006-08-01T17:47:00Z</cp:lastPrinted>
  <dcterms:created xsi:type="dcterms:W3CDTF">2020-03-13T15:38:00Z</dcterms:created>
  <dcterms:modified xsi:type="dcterms:W3CDTF">2020-03-13T15:49:00Z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